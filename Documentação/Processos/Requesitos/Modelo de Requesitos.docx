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9A" w:rsidRDefault="004D67BD" w:rsidP="004D67BD">
      <w:pPr>
        <w:pStyle w:val="Ttulo1"/>
        <w:rPr>
          <w:rStyle w:val="Ttulo2Char"/>
          <w:sz w:val="32"/>
          <w:szCs w:val="32"/>
        </w:rPr>
      </w:pPr>
      <w:r>
        <w:rPr>
          <w:rStyle w:val="Ttulo2Char"/>
          <w:sz w:val="32"/>
          <w:szCs w:val="32"/>
        </w:rPr>
        <w:t>ENTREVISTA</w:t>
      </w:r>
    </w:p>
    <w:p w:rsidR="004D67BD" w:rsidRPr="004D67BD" w:rsidRDefault="004D67BD" w:rsidP="004D67BD"/>
    <w:p w:rsidR="00FB5A9A" w:rsidRDefault="00FB5A9A" w:rsidP="00FB5A9A">
      <w:pPr>
        <w:jc w:val="both"/>
      </w:pPr>
      <w:r w:rsidRPr="00A303AA">
        <w:t>A. INTRODUÇÃO</w:t>
      </w:r>
    </w:p>
    <w:p w:rsidR="00FB5A9A" w:rsidRPr="00A303AA" w:rsidRDefault="00FB5A9A" w:rsidP="00FB5A9A">
      <w:pPr>
        <w:jc w:val="both"/>
      </w:pPr>
      <w:r w:rsidRPr="0084469B">
        <w:t>- Inform</w:t>
      </w:r>
      <w:r>
        <w:t>e</w:t>
      </w:r>
      <w:r w:rsidRPr="0084469B">
        <w:t xml:space="preserve"> sobre o</w:t>
      </w:r>
      <w:r w:rsidRPr="00A303AA">
        <w:t xml:space="preserve"> projeto de </w:t>
      </w:r>
      <w:r>
        <w:t xml:space="preserve">BI, </w:t>
      </w:r>
      <w:r w:rsidRPr="0084469B">
        <w:t>objetivo das entrevistas</w:t>
      </w:r>
      <w:r>
        <w:t xml:space="preserve"> e</w:t>
      </w:r>
      <w:r w:rsidRPr="00A303AA">
        <w:t xml:space="preserve"> a situação atual.</w:t>
      </w:r>
    </w:p>
    <w:p w:rsidR="00FB5A9A" w:rsidRPr="00A303AA" w:rsidRDefault="00FB5A9A" w:rsidP="00FB5A9A">
      <w:pPr>
        <w:jc w:val="both"/>
      </w:pPr>
      <w:r w:rsidRPr="00A303AA">
        <w:t>B. RESPONSABILIDADES</w:t>
      </w:r>
    </w:p>
    <w:p w:rsidR="00FB5A9A" w:rsidRDefault="00FB5A9A" w:rsidP="00FB5A9A">
      <w:pPr>
        <w:jc w:val="both"/>
      </w:pPr>
      <w:r w:rsidRPr="00A303AA">
        <w:t xml:space="preserve">- </w:t>
      </w:r>
      <w:r>
        <w:t>Qual</w:t>
      </w:r>
      <w:r w:rsidRPr="00A303AA">
        <w:t xml:space="preserve"> nome do usuário e </w:t>
      </w:r>
      <w:r>
        <w:t xml:space="preserve">do </w:t>
      </w:r>
      <w:r w:rsidRPr="00A303AA">
        <w:t>departamento</w:t>
      </w:r>
      <w:r>
        <w:t>?</w:t>
      </w:r>
    </w:p>
    <w:p w:rsidR="00E60402" w:rsidRPr="00E60402" w:rsidRDefault="00E60402" w:rsidP="00FB5A9A">
      <w:pPr>
        <w:jc w:val="both"/>
        <w:rPr>
          <w:color w:val="FF0000"/>
        </w:rPr>
      </w:pPr>
      <w:r w:rsidRPr="00E60402">
        <w:rPr>
          <w:color w:val="FF0000"/>
        </w:rPr>
        <w:t>Eneas, DIVOP Interior.</w:t>
      </w:r>
    </w:p>
    <w:p w:rsidR="00FB5A9A" w:rsidRDefault="00FB5A9A" w:rsidP="00FB5A9A">
      <w:pPr>
        <w:jc w:val="both"/>
      </w:pPr>
      <w:r w:rsidRPr="00A303AA">
        <w:t xml:space="preserve">- </w:t>
      </w:r>
      <w:r>
        <w:t>Q</w:t>
      </w:r>
      <w:r w:rsidRPr="00A303AA">
        <w:t>uais são as principais responsabilidades do departamento e como se relaciona com os outros setores da empresa</w:t>
      </w:r>
      <w:r>
        <w:t>?</w:t>
      </w:r>
    </w:p>
    <w:p w:rsidR="00E60402" w:rsidRPr="00E60402" w:rsidRDefault="00E60402" w:rsidP="00FB5A9A">
      <w:pPr>
        <w:jc w:val="both"/>
        <w:rPr>
          <w:color w:val="FF0000"/>
        </w:rPr>
      </w:pPr>
      <w:r w:rsidRPr="00E60402">
        <w:rPr>
          <w:color w:val="FF0000"/>
        </w:rPr>
        <w:t>Gestão das coordenações norte e sul.</w:t>
      </w:r>
    </w:p>
    <w:p w:rsidR="00FB5A9A" w:rsidRPr="00A303AA" w:rsidRDefault="00FB5A9A" w:rsidP="00FB5A9A">
      <w:pPr>
        <w:jc w:val="both"/>
      </w:pPr>
      <w:r w:rsidRPr="00A303AA">
        <w:t>C. OBJETIVOS DE NEGÓCIOS E PROBLEMAS EXISTENTES</w:t>
      </w:r>
    </w:p>
    <w:p w:rsidR="00FB5A9A" w:rsidRDefault="00FB5A9A" w:rsidP="00FB5A9A">
      <w:pPr>
        <w:jc w:val="both"/>
      </w:pPr>
      <w:r w:rsidRPr="00A303AA">
        <w:t xml:space="preserve">- </w:t>
      </w:r>
      <w:r>
        <w:t xml:space="preserve">Quais as principais metas do </w:t>
      </w:r>
      <w:r w:rsidRPr="00A303AA">
        <w:t>departamento</w:t>
      </w:r>
      <w:r>
        <w:t xml:space="preserve"> </w:t>
      </w:r>
      <w:r w:rsidRPr="00A303AA">
        <w:t>e qual a prioridade destas metas</w:t>
      </w:r>
      <w:r>
        <w:t>?</w:t>
      </w:r>
    </w:p>
    <w:p w:rsidR="00E60402" w:rsidRPr="00E60402" w:rsidRDefault="00E60402" w:rsidP="00FB5A9A">
      <w:pPr>
        <w:jc w:val="both"/>
        <w:rPr>
          <w:color w:val="FF0000"/>
        </w:rPr>
      </w:pPr>
      <w:r w:rsidRPr="00E60402">
        <w:rPr>
          <w:color w:val="FF0000"/>
        </w:rPr>
        <w:t>Metas das coordenações de estagio e aprendiz agrupadas.</w:t>
      </w:r>
    </w:p>
    <w:p w:rsidR="00FB5A9A" w:rsidRDefault="00FB5A9A" w:rsidP="00FB5A9A">
      <w:pPr>
        <w:jc w:val="both"/>
      </w:pPr>
      <w:r w:rsidRPr="00A303AA">
        <w:t xml:space="preserve">- </w:t>
      </w:r>
      <w:r>
        <w:t>C</w:t>
      </w:r>
      <w:r w:rsidRPr="00A303AA">
        <w:t>omo é medido o desempenho e como é feito o acompanhamento das metas</w:t>
      </w:r>
      <w:r>
        <w:t>?</w:t>
      </w:r>
    </w:p>
    <w:p w:rsidR="00E60402" w:rsidRPr="00E60402" w:rsidRDefault="00E60402" w:rsidP="00FB5A9A">
      <w:pPr>
        <w:jc w:val="both"/>
        <w:rPr>
          <w:color w:val="FF0000"/>
        </w:rPr>
      </w:pPr>
      <w:r w:rsidRPr="00E60402">
        <w:rPr>
          <w:color w:val="FF0000"/>
        </w:rPr>
        <w:t>Através de relatórios do sistemas, relatório de visitas RA</w:t>
      </w:r>
      <w:r w:rsidR="00B71084">
        <w:rPr>
          <w:color w:val="FF0000"/>
        </w:rPr>
        <w:t>E</w:t>
      </w:r>
      <w:r w:rsidRPr="00E60402">
        <w:rPr>
          <w:color w:val="FF0000"/>
        </w:rPr>
        <w:t>.</w:t>
      </w:r>
    </w:p>
    <w:p w:rsidR="00FB5A9A" w:rsidRDefault="00FB5A9A" w:rsidP="00FB5A9A">
      <w:pPr>
        <w:jc w:val="both"/>
      </w:pPr>
      <w:r w:rsidRPr="00A303AA">
        <w:t>-</w:t>
      </w:r>
      <w:r>
        <w:t xml:space="preserve"> Q</w:t>
      </w:r>
      <w:r w:rsidRPr="00A303AA">
        <w:t>uais os principais problemas que existem atualmente e o que atrapalha o departamento no atingimento dos objetivos de negócios</w:t>
      </w:r>
      <w:r>
        <w:t>?</w:t>
      </w:r>
    </w:p>
    <w:p w:rsidR="00E60402" w:rsidRPr="00E60402" w:rsidRDefault="00E60402" w:rsidP="00FB5A9A">
      <w:pPr>
        <w:jc w:val="both"/>
        <w:rPr>
          <w:color w:val="FF0000"/>
        </w:rPr>
      </w:pPr>
      <w:r w:rsidRPr="00E60402">
        <w:rPr>
          <w:color w:val="FF0000"/>
        </w:rPr>
        <w:t>Descentralização das informações.</w:t>
      </w:r>
      <w:r>
        <w:rPr>
          <w:color w:val="FF0000"/>
        </w:rPr>
        <w:t xml:space="preserve"> Relatórios muito analíticos.</w:t>
      </w:r>
    </w:p>
    <w:p w:rsidR="00FB5A9A" w:rsidRDefault="00FB5A9A" w:rsidP="00FB5A9A">
      <w:pPr>
        <w:jc w:val="both"/>
      </w:pPr>
      <w:r w:rsidRPr="00A303AA">
        <w:t xml:space="preserve">- </w:t>
      </w:r>
      <w:r>
        <w:t>C</w:t>
      </w:r>
      <w:r w:rsidRPr="00A303AA">
        <w:t>omo são identificados os principais problemas do departamento</w:t>
      </w:r>
      <w:r>
        <w:t>?</w:t>
      </w:r>
    </w:p>
    <w:p w:rsidR="00B71084" w:rsidRPr="00B71084" w:rsidRDefault="00B71084" w:rsidP="00FB5A9A">
      <w:pPr>
        <w:jc w:val="both"/>
        <w:rPr>
          <w:color w:val="FF0000"/>
        </w:rPr>
      </w:pPr>
      <w:r w:rsidRPr="00B71084">
        <w:rPr>
          <w:color w:val="FF0000"/>
        </w:rPr>
        <w:t>Através da demora</w:t>
      </w:r>
      <w:r>
        <w:rPr>
          <w:color w:val="FF0000"/>
        </w:rPr>
        <w:t xml:space="preserve"> no</w:t>
      </w:r>
      <w:r w:rsidRPr="00B71084">
        <w:rPr>
          <w:color w:val="FF0000"/>
        </w:rPr>
        <w:t xml:space="preserve"> levantamento, geração e compilação dos dados.</w:t>
      </w:r>
      <w:bookmarkStart w:id="0" w:name="_GoBack"/>
      <w:bookmarkEnd w:id="0"/>
    </w:p>
    <w:p w:rsidR="00FB5A9A" w:rsidRDefault="00FB5A9A" w:rsidP="00FB5A9A">
      <w:pPr>
        <w:jc w:val="both"/>
      </w:pPr>
      <w:r w:rsidRPr="00A303AA">
        <w:t xml:space="preserve">- </w:t>
      </w:r>
      <w:r>
        <w:t>Qu</w:t>
      </w:r>
      <w:r w:rsidRPr="00A303AA">
        <w:t>ais são os dados exclusivos do departamento e de que forma os dados são classificados e categorizados</w:t>
      </w:r>
      <w:r>
        <w:t>?</w:t>
      </w:r>
    </w:p>
    <w:p w:rsidR="00B71084" w:rsidRPr="00B71084" w:rsidRDefault="00B71084" w:rsidP="00FB5A9A">
      <w:pPr>
        <w:jc w:val="both"/>
        <w:rPr>
          <w:color w:val="FF0000"/>
        </w:rPr>
      </w:pPr>
      <w:r w:rsidRPr="00B71084">
        <w:rPr>
          <w:color w:val="FF0000"/>
        </w:rPr>
        <w:t xml:space="preserve">Por região, </w:t>
      </w:r>
      <w:r>
        <w:rPr>
          <w:color w:val="FF0000"/>
        </w:rPr>
        <w:t>p</w:t>
      </w:r>
      <w:r w:rsidRPr="00B71084">
        <w:rPr>
          <w:color w:val="FF0000"/>
        </w:rPr>
        <w:t xml:space="preserve">or setor, </w:t>
      </w:r>
      <w:r>
        <w:rPr>
          <w:color w:val="FF0000"/>
        </w:rPr>
        <w:t>por escritório regional.</w:t>
      </w:r>
    </w:p>
    <w:p w:rsidR="00FB5A9A" w:rsidRDefault="00FB5A9A" w:rsidP="00FB5A9A">
      <w:pPr>
        <w:jc w:val="both"/>
      </w:pPr>
      <w:r w:rsidRPr="00A303AA">
        <w:t xml:space="preserve">- </w:t>
      </w:r>
      <w:r>
        <w:t>E</w:t>
      </w:r>
      <w:r w:rsidRPr="00A303AA">
        <w:t>xiste algum processo que seja controlado manualmente pelo departamento</w:t>
      </w:r>
      <w:r>
        <w:t>?</w:t>
      </w:r>
      <w:r w:rsidRPr="00A303AA">
        <w:t xml:space="preserve"> </w:t>
      </w:r>
      <w:r>
        <w:t>E</w:t>
      </w:r>
      <w:r w:rsidRPr="00A303AA">
        <w:t>stes dados poderiam ser utilizados por outros setores</w:t>
      </w:r>
      <w:r>
        <w:t>?</w:t>
      </w:r>
    </w:p>
    <w:p w:rsidR="00B71084" w:rsidRDefault="00B71084" w:rsidP="00FB5A9A">
      <w:pPr>
        <w:jc w:val="both"/>
        <w:rPr>
          <w:color w:val="FF0000"/>
        </w:rPr>
      </w:pPr>
      <w:r>
        <w:rPr>
          <w:color w:val="FF0000"/>
        </w:rPr>
        <w:t>CAJED.</w:t>
      </w:r>
      <w:r w:rsidRPr="00B71084">
        <w:rPr>
          <w:color w:val="FF0000"/>
        </w:rPr>
        <w:t xml:space="preserve"> </w:t>
      </w:r>
      <w:r w:rsidR="008415F8">
        <w:rPr>
          <w:color w:val="FF0000"/>
        </w:rPr>
        <w:t xml:space="preserve">Empresas abertas e </w:t>
      </w:r>
      <w:r w:rsidRPr="00B71084">
        <w:rPr>
          <w:color w:val="FF0000"/>
        </w:rPr>
        <w:t>fechadas</w:t>
      </w:r>
      <w:r>
        <w:rPr>
          <w:color w:val="FF0000"/>
        </w:rPr>
        <w:t>. Oferta de vagas para aprendizagem por região no Paraná.</w:t>
      </w:r>
    </w:p>
    <w:p w:rsidR="00B0271C" w:rsidRDefault="00B0271C" w:rsidP="00FB5A9A">
      <w:pPr>
        <w:jc w:val="both"/>
        <w:rPr>
          <w:color w:val="FF0000"/>
        </w:rPr>
      </w:pPr>
      <w:r>
        <w:rPr>
          <w:color w:val="FF0000"/>
        </w:rPr>
        <w:t>Listagem de licitações do setor Jurídico, informando o percentual de atuação dos concorrentes.</w:t>
      </w:r>
    </w:p>
    <w:p w:rsidR="004F10E9" w:rsidRPr="00B71084" w:rsidRDefault="004F10E9" w:rsidP="00FB5A9A">
      <w:pPr>
        <w:jc w:val="both"/>
        <w:rPr>
          <w:color w:val="FF0000"/>
        </w:rPr>
      </w:pPr>
      <w:r>
        <w:rPr>
          <w:color w:val="FF0000"/>
        </w:rPr>
        <w:t>CMAS e CMDCA.</w:t>
      </w:r>
    </w:p>
    <w:p w:rsidR="00FB5A9A" w:rsidRPr="00A303AA" w:rsidRDefault="00FB5A9A" w:rsidP="00FB5A9A">
      <w:pPr>
        <w:jc w:val="both"/>
      </w:pPr>
      <w:r w:rsidRPr="00A303AA">
        <w:t>D. ANÁLISE DE REQUISITOS</w:t>
      </w:r>
    </w:p>
    <w:p w:rsidR="00FB5A9A" w:rsidRDefault="00FB5A9A" w:rsidP="00FB5A9A">
      <w:pPr>
        <w:jc w:val="both"/>
      </w:pPr>
      <w:r w:rsidRPr="00A303AA">
        <w:t>-</w:t>
      </w:r>
      <w:r>
        <w:t xml:space="preserve"> Q</w:t>
      </w:r>
      <w:r w:rsidRPr="00A303AA">
        <w:t>uais são as análises rotineiras feitas no departamento e de onde vêm as informações</w:t>
      </w:r>
      <w:r>
        <w:t>?</w:t>
      </w:r>
    </w:p>
    <w:p w:rsidR="004F10E9" w:rsidRPr="004F10E9" w:rsidRDefault="004F10E9" w:rsidP="00FB5A9A">
      <w:pPr>
        <w:jc w:val="both"/>
        <w:rPr>
          <w:color w:val="FF0000"/>
        </w:rPr>
      </w:pPr>
      <w:r w:rsidRPr="004F10E9">
        <w:rPr>
          <w:color w:val="FF0000"/>
        </w:rPr>
        <w:t>Conforme documento fornecido.</w:t>
      </w:r>
    </w:p>
    <w:p w:rsidR="00FB5A9A" w:rsidRDefault="00FB5A9A" w:rsidP="00FB5A9A">
      <w:pPr>
        <w:jc w:val="both"/>
      </w:pPr>
      <w:r w:rsidRPr="00A303AA">
        <w:t xml:space="preserve">- </w:t>
      </w:r>
      <w:r>
        <w:t>Quais são o</w:t>
      </w:r>
      <w:r w:rsidRPr="00A303AA">
        <w:t>s principais relatórios (importância) e quais os mais utilizados (frequência)</w:t>
      </w:r>
      <w:r>
        <w:t>?</w:t>
      </w:r>
    </w:p>
    <w:p w:rsidR="004F10E9" w:rsidRPr="004F10E9" w:rsidRDefault="004F10E9" w:rsidP="00FB5A9A">
      <w:pPr>
        <w:jc w:val="both"/>
        <w:rPr>
          <w:color w:val="FF0000"/>
        </w:rPr>
      </w:pPr>
      <w:r w:rsidRPr="004F10E9">
        <w:rPr>
          <w:color w:val="FF0000"/>
        </w:rPr>
        <w:lastRenderedPageBreak/>
        <w:t>Conforme documento fornecido.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>O</w:t>
      </w:r>
      <w:r w:rsidRPr="00A303AA">
        <w:t xml:space="preserve"> que é feito com a informação, a forma de analisar e quais são as ações tomadas</w:t>
      </w:r>
      <w:r>
        <w:t>?</w:t>
      </w:r>
    </w:p>
    <w:p w:rsidR="00FB5A9A" w:rsidRDefault="00FB5A9A" w:rsidP="00FB5A9A">
      <w:pPr>
        <w:jc w:val="both"/>
      </w:pPr>
      <w:r w:rsidRPr="00A303AA">
        <w:t xml:space="preserve">- </w:t>
      </w:r>
      <w:r>
        <w:t>E</w:t>
      </w:r>
      <w:r w:rsidRPr="00A303AA">
        <w:t xml:space="preserve">xistem gargalos identificados no processo </w:t>
      </w:r>
      <w:r>
        <w:t xml:space="preserve">atual </w:t>
      </w:r>
      <w:r w:rsidRPr="00A303AA">
        <w:t>de aquisição da informação</w:t>
      </w:r>
      <w:r>
        <w:t>?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>Q</w:t>
      </w:r>
      <w:r w:rsidRPr="00A303AA">
        <w:t>uais são as análises que gostariam que fossem implementadas e possíveis melhorias para o processo atual</w:t>
      </w:r>
      <w:r>
        <w:t>?</w:t>
      </w:r>
    </w:p>
    <w:p w:rsidR="00FB5A9A" w:rsidRDefault="00FB5A9A" w:rsidP="00FB5A9A">
      <w:pPr>
        <w:jc w:val="both"/>
      </w:pPr>
      <w:r w:rsidRPr="00A303AA">
        <w:t xml:space="preserve">- </w:t>
      </w:r>
      <w:r>
        <w:t>Q</w:t>
      </w:r>
      <w:r w:rsidRPr="00A303AA">
        <w:t>uanta inform</w:t>
      </w:r>
      <w:r>
        <w:t>ação histórica seria necessária para efetuar as análises?</w:t>
      </w:r>
    </w:p>
    <w:p w:rsidR="0062724E" w:rsidRPr="0062724E" w:rsidRDefault="0062724E" w:rsidP="00FB5A9A">
      <w:pPr>
        <w:jc w:val="both"/>
        <w:rPr>
          <w:color w:val="FF0000"/>
        </w:rPr>
      </w:pPr>
      <w:r w:rsidRPr="0062724E">
        <w:rPr>
          <w:color w:val="FF0000"/>
        </w:rPr>
        <w:t>1 ano</w:t>
      </w:r>
    </w:p>
    <w:p w:rsidR="00FB5A9A" w:rsidRDefault="00FB5A9A" w:rsidP="00FB5A9A">
      <w:pPr>
        <w:jc w:val="both"/>
      </w:pPr>
      <w:r w:rsidRPr="00A303AA">
        <w:t xml:space="preserve">- </w:t>
      </w:r>
      <w:r>
        <w:t>Q</w:t>
      </w:r>
      <w:r w:rsidRPr="00A303AA">
        <w:t>uais seriam os ganhos qualitativos e quantitativos da criação de uma base única e confiável e com as informações do seu negócio.</w:t>
      </w:r>
    </w:p>
    <w:p w:rsidR="001C23C4" w:rsidRPr="00A303AA" w:rsidRDefault="001C23C4" w:rsidP="00FB5A9A">
      <w:pPr>
        <w:jc w:val="both"/>
      </w:pPr>
      <w:r w:rsidRPr="00A303AA">
        <w:t xml:space="preserve">- </w:t>
      </w:r>
      <w:r>
        <w:t>Q</w:t>
      </w:r>
      <w:r w:rsidRPr="00A303AA">
        <w:t>uais os objetivos o projeto deve alcançar par</w:t>
      </w:r>
      <w:r>
        <w:t>a ser considerado bem sucedido.</w:t>
      </w:r>
    </w:p>
    <w:p w:rsidR="00FB5A9A" w:rsidRPr="00A303AA" w:rsidRDefault="00FB5A9A" w:rsidP="00FB5A9A">
      <w:pPr>
        <w:jc w:val="both"/>
      </w:pPr>
      <w:r w:rsidRPr="00A303AA">
        <w:t>E. REVISÃO</w:t>
      </w:r>
    </w:p>
    <w:p w:rsidR="00FB5A9A" w:rsidRPr="00A303AA" w:rsidRDefault="00FB5A9A" w:rsidP="00FB5A9A">
      <w:pPr>
        <w:jc w:val="both"/>
      </w:pPr>
      <w:r w:rsidRPr="00A303AA">
        <w:t>- Faça um resumo do seu entendimento e solicite a confirmação do usuário.</w:t>
      </w:r>
      <w:r w:rsidR="00137BB5">
        <w:t xml:space="preserve"> </w:t>
      </w:r>
    </w:p>
    <w:p w:rsidR="00FB5A9A" w:rsidRPr="00A303AA" w:rsidRDefault="00FB5A9A" w:rsidP="00FB5A9A">
      <w:pPr>
        <w:jc w:val="both"/>
      </w:pPr>
      <w:r w:rsidRPr="00A303AA">
        <w:t>- Documente todas as respostas obtidas, a data da entrevista, quem realizou e quem respondeu.</w:t>
      </w:r>
      <w:r w:rsidR="00137BB5">
        <w:t xml:space="preserve"> </w:t>
      </w:r>
    </w:p>
    <w:p w:rsidR="00015783" w:rsidRDefault="00FB5A9A" w:rsidP="00EA60A0">
      <w:pPr>
        <w:jc w:val="both"/>
      </w:pPr>
      <w:r w:rsidRPr="00A303AA">
        <w:t>- Agradeça ao participantes.</w:t>
      </w:r>
    </w:p>
    <w:p w:rsidR="004D67BD" w:rsidRDefault="004D67BD" w:rsidP="004D67BD">
      <w:pPr>
        <w:pStyle w:val="Ttulo1"/>
      </w:pPr>
      <w:r>
        <w:t>DESAFIOS</w:t>
      </w:r>
    </w:p>
    <w:p w:rsidR="004D67BD" w:rsidRPr="004D67BD" w:rsidRDefault="004D67BD" w:rsidP="004D67BD">
      <w:r>
        <w:t xml:space="preserve">D01 – </w:t>
      </w:r>
      <w:r w:rsidR="00043673">
        <w:t>Visualização em m</w:t>
      </w:r>
      <w:r>
        <w:t xml:space="preserve">apa </w:t>
      </w:r>
      <w:r w:rsidR="00043673">
        <w:t>d</w:t>
      </w:r>
      <w:r w:rsidR="00F540A5">
        <w:t>os principais indicadores da área (Número de Aprendiz / Estágio, Número de Empresas, Contratações e Rescisões, Vagas e Informações Externas)</w:t>
      </w:r>
    </w:p>
    <w:p w:rsidR="00F90578" w:rsidRDefault="005B119F" w:rsidP="004D67BD">
      <w:pPr>
        <w:pStyle w:val="Ttulo1"/>
      </w:pPr>
      <w:r>
        <w:t>REQUISITOS</w:t>
      </w:r>
      <w:r w:rsidR="004D67BD">
        <w:t xml:space="preserve"> FUNCIONAIS</w:t>
      </w:r>
    </w:p>
    <w:p w:rsidR="00043673" w:rsidRDefault="00742D97" w:rsidP="00EA60A0">
      <w:pPr>
        <w:jc w:val="both"/>
      </w:pPr>
      <w:r>
        <w:t>R</w:t>
      </w:r>
      <w:r w:rsidR="0062724E">
        <w:t>01</w:t>
      </w:r>
      <w:r w:rsidR="008474C7">
        <w:t xml:space="preserve"> –</w:t>
      </w:r>
      <w:r w:rsidR="0062724E">
        <w:t xml:space="preserve"> </w:t>
      </w:r>
      <w:r w:rsidR="000F2A87">
        <w:t>Mapa</w:t>
      </w:r>
      <w:r w:rsidR="008474C7">
        <w:t xml:space="preserve"> </w:t>
      </w:r>
      <w:r w:rsidR="000F2A87">
        <w:t xml:space="preserve">com </w:t>
      </w:r>
      <w:r w:rsidR="008474C7">
        <w:t>Número</w:t>
      </w:r>
      <w:r w:rsidR="0062724E">
        <w:t xml:space="preserve"> de aprendiz ou e</w:t>
      </w:r>
      <w:r w:rsidR="0017012B">
        <w:t>stagiários por setor (privado, pú</w:t>
      </w:r>
      <w:r w:rsidR="0062724E">
        <w:t>blico) por escritório</w:t>
      </w:r>
      <w:r w:rsidR="000F2A87">
        <w:t xml:space="preserve"> regional (ER)</w:t>
      </w:r>
      <w:r w:rsidR="0062724E">
        <w:t xml:space="preserve">. </w:t>
      </w:r>
    </w:p>
    <w:p w:rsidR="0062724E" w:rsidRDefault="006905ED" w:rsidP="00EA60A0">
      <w:pPr>
        <w:jc w:val="both"/>
      </w:pPr>
      <w:r>
        <w:t>R</w:t>
      </w:r>
      <w:r w:rsidR="0062724E">
        <w:t xml:space="preserve">02 – </w:t>
      </w:r>
      <w:r w:rsidR="000F2A87">
        <w:t xml:space="preserve">Mapa com </w:t>
      </w:r>
      <w:r w:rsidR="0062724E">
        <w:t>Número de Empresas regulares, ativas</w:t>
      </w:r>
      <w:r w:rsidR="000F2A87">
        <w:t>, irregulares e inativas.</w:t>
      </w:r>
    </w:p>
    <w:p w:rsidR="000F2A87" w:rsidRDefault="006905ED" w:rsidP="00EA60A0">
      <w:pPr>
        <w:jc w:val="both"/>
      </w:pPr>
      <w:r>
        <w:t>R</w:t>
      </w:r>
      <w:r w:rsidR="000F2A87">
        <w:t>0</w:t>
      </w:r>
      <w:r w:rsidR="00B969C5">
        <w:t>3</w:t>
      </w:r>
      <w:r w:rsidR="000F2A87">
        <w:t xml:space="preserve"> – </w:t>
      </w:r>
      <w:r w:rsidR="00B969C5">
        <w:t xml:space="preserve">Mapa Contratações x </w:t>
      </w:r>
      <w:r w:rsidR="00742D97">
        <w:t>Rescisões</w:t>
      </w:r>
      <w:r w:rsidR="000F2A87">
        <w:t xml:space="preserve"> (todos os tipos)</w:t>
      </w:r>
      <w:r w:rsidR="00B969C5">
        <w:t xml:space="preserve"> </w:t>
      </w:r>
    </w:p>
    <w:p w:rsidR="00B969C5" w:rsidRDefault="006905ED" w:rsidP="00EA60A0">
      <w:pPr>
        <w:jc w:val="both"/>
      </w:pPr>
      <w:r>
        <w:t>R</w:t>
      </w:r>
      <w:r w:rsidR="00B969C5">
        <w:t>04 – Mapa de Vagas (tipos) por escritório.</w:t>
      </w:r>
    </w:p>
    <w:p w:rsidR="00B969C5" w:rsidRDefault="006905ED" w:rsidP="00B969C5">
      <w:pPr>
        <w:jc w:val="both"/>
      </w:pPr>
      <w:r>
        <w:t>R</w:t>
      </w:r>
      <w:r w:rsidR="00B969C5">
        <w:t>05 – Mapa de Indicadores, com informações do CAJED (Saldo de aprendiz, Eneas passará a fonte).</w:t>
      </w:r>
    </w:p>
    <w:p w:rsidR="000F2A87" w:rsidRDefault="000F2A87" w:rsidP="00EA60A0">
      <w:pPr>
        <w:jc w:val="both"/>
      </w:pPr>
    </w:p>
    <w:sectPr w:rsidR="000F2A87" w:rsidSect="0049177C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0BE" w:rsidRDefault="005F00BE" w:rsidP="0049177C">
      <w:pPr>
        <w:spacing w:after="0" w:line="240" w:lineRule="auto"/>
      </w:pPr>
      <w:r>
        <w:separator/>
      </w:r>
    </w:p>
  </w:endnote>
  <w:endnote w:type="continuationSeparator" w:id="0">
    <w:p w:rsidR="005F00BE" w:rsidRDefault="005F00BE" w:rsidP="0049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0BE" w:rsidRDefault="005F00BE" w:rsidP="0049177C">
      <w:pPr>
        <w:spacing w:after="0" w:line="240" w:lineRule="auto"/>
      </w:pPr>
      <w:r>
        <w:separator/>
      </w:r>
    </w:p>
  </w:footnote>
  <w:footnote w:type="continuationSeparator" w:id="0">
    <w:p w:rsidR="005F00BE" w:rsidRDefault="005F00BE" w:rsidP="0049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BE" w:rsidRDefault="005F00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347</wp:posOffset>
          </wp:positionH>
          <wp:positionV relativeFrom="paragraph">
            <wp:posOffset>3060</wp:posOffset>
          </wp:positionV>
          <wp:extent cx="1333500" cy="519430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vaLogomar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7C"/>
    <w:rsid w:val="00015783"/>
    <w:rsid w:val="000349F5"/>
    <w:rsid w:val="000372ED"/>
    <w:rsid w:val="00043673"/>
    <w:rsid w:val="00045E39"/>
    <w:rsid w:val="00047E21"/>
    <w:rsid w:val="00057255"/>
    <w:rsid w:val="00083CBB"/>
    <w:rsid w:val="000A6226"/>
    <w:rsid w:val="000E4981"/>
    <w:rsid w:val="000F2A87"/>
    <w:rsid w:val="001015A0"/>
    <w:rsid w:val="00107581"/>
    <w:rsid w:val="00137BB5"/>
    <w:rsid w:val="001566A2"/>
    <w:rsid w:val="00165E0B"/>
    <w:rsid w:val="0017012B"/>
    <w:rsid w:val="0019524C"/>
    <w:rsid w:val="001A26A8"/>
    <w:rsid w:val="001A32AA"/>
    <w:rsid w:val="001A4623"/>
    <w:rsid w:val="001C23C4"/>
    <w:rsid w:val="001F09FE"/>
    <w:rsid w:val="002107CF"/>
    <w:rsid w:val="002637A2"/>
    <w:rsid w:val="00266E39"/>
    <w:rsid w:val="00272F14"/>
    <w:rsid w:val="0028356D"/>
    <w:rsid w:val="002C117B"/>
    <w:rsid w:val="002C2FF0"/>
    <w:rsid w:val="002D017F"/>
    <w:rsid w:val="002D5C96"/>
    <w:rsid w:val="0031448E"/>
    <w:rsid w:val="003161F3"/>
    <w:rsid w:val="003344CF"/>
    <w:rsid w:val="00397ACF"/>
    <w:rsid w:val="003C203E"/>
    <w:rsid w:val="003C3583"/>
    <w:rsid w:val="003C47A6"/>
    <w:rsid w:val="003D3219"/>
    <w:rsid w:val="003F3139"/>
    <w:rsid w:val="003F60B8"/>
    <w:rsid w:val="00432DE4"/>
    <w:rsid w:val="00435CD2"/>
    <w:rsid w:val="004636D6"/>
    <w:rsid w:val="00465684"/>
    <w:rsid w:val="00466AD5"/>
    <w:rsid w:val="0049177C"/>
    <w:rsid w:val="004A6238"/>
    <w:rsid w:val="004B2260"/>
    <w:rsid w:val="004B6B4D"/>
    <w:rsid w:val="004C66F8"/>
    <w:rsid w:val="004D34CC"/>
    <w:rsid w:val="004D5F11"/>
    <w:rsid w:val="004D67BD"/>
    <w:rsid w:val="004F10E9"/>
    <w:rsid w:val="00507AB5"/>
    <w:rsid w:val="00536972"/>
    <w:rsid w:val="005409B9"/>
    <w:rsid w:val="00547A6C"/>
    <w:rsid w:val="00561FE0"/>
    <w:rsid w:val="005638AF"/>
    <w:rsid w:val="00570D70"/>
    <w:rsid w:val="00585734"/>
    <w:rsid w:val="005B119F"/>
    <w:rsid w:val="005B7D84"/>
    <w:rsid w:val="005C6459"/>
    <w:rsid w:val="005C7A15"/>
    <w:rsid w:val="005D7DB3"/>
    <w:rsid w:val="005F00BE"/>
    <w:rsid w:val="005F32B6"/>
    <w:rsid w:val="00614B7B"/>
    <w:rsid w:val="006263E8"/>
    <w:rsid w:val="0062724E"/>
    <w:rsid w:val="00643927"/>
    <w:rsid w:val="00645937"/>
    <w:rsid w:val="00654529"/>
    <w:rsid w:val="00654CC8"/>
    <w:rsid w:val="006759B4"/>
    <w:rsid w:val="006806AD"/>
    <w:rsid w:val="006905ED"/>
    <w:rsid w:val="006A2643"/>
    <w:rsid w:val="006B5852"/>
    <w:rsid w:val="006B5FC2"/>
    <w:rsid w:val="006E7A70"/>
    <w:rsid w:val="006F0E8E"/>
    <w:rsid w:val="006F286B"/>
    <w:rsid w:val="00742D97"/>
    <w:rsid w:val="00787179"/>
    <w:rsid w:val="00795155"/>
    <w:rsid w:val="00796762"/>
    <w:rsid w:val="007A58B7"/>
    <w:rsid w:val="007B48BF"/>
    <w:rsid w:val="007B4A60"/>
    <w:rsid w:val="007C0EEB"/>
    <w:rsid w:val="007D5C4D"/>
    <w:rsid w:val="007E0075"/>
    <w:rsid w:val="008055BE"/>
    <w:rsid w:val="00815933"/>
    <w:rsid w:val="008203B0"/>
    <w:rsid w:val="008211CC"/>
    <w:rsid w:val="008415F8"/>
    <w:rsid w:val="0084469B"/>
    <w:rsid w:val="008474C7"/>
    <w:rsid w:val="008629A7"/>
    <w:rsid w:val="00877C4F"/>
    <w:rsid w:val="00895619"/>
    <w:rsid w:val="008A2200"/>
    <w:rsid w:val="008A7023"/>
    <w:rsid w:val="008B2F60"/>
    <w:rsid w:val="008B5C85"/>
    <w:rsid w:val="008C3F9C"/>
    <w:rsid w:val="00912DA5"/>
    <w:rsid w:val="009229B7"/>
    <w:rsid w:val="00950582"/>
    <w:rsid w:val="00954D89"/>
    <w:rsid w:val="00965F50"/>
    <w:rsid w:val="00991690"/>
    <w:rsid w:val="00992A06"/>
    <w:rsid w:val="009B5A42"/>
    <w:rsid w:val="009D40A5"/>
    <w:rsid w:val="009E1377"/>
    <w:rsid w:val="009F10B9"/>
    <w:rsid w:val="00A25067"/>
    <w:rsid w:val="00A25B5C"/>
    <w:rsid w:val="00A3035F"/>
    <w:rsid w:val="00A303AA"/>
    <w:rsid w:val="00A4004D"/>
    <w:rsid w:val="00A43CFF"/>
    <w:rsid w:val="00A45100"/>
    <w:rsid w:val="00A51428"/>
    <w:rsid w:val="00A57204"/>
    <w:rsid w:val="00A72826"/>
    <w:rsid w:val="00A84DF8"/>
    <w:rsid w:val="00A96C34"/>
    <w:rsid w:val="00AA738E"/>
    <w:rsid w:val="00AB0DBD"/>
    <w:rsid w:val="00AC3BAA"/>
    <w:rsid w:val="00AE0F1C"/>
    <w:rsid w:val="00B0271C"/>
    <w:rsid w:val="00B1752A"/>
    <w:rsid w:val="00B249BC"/>
    <w:rsid w:val="00B31422"/>
    <w:rsid w:val="00B360EF"/>
    <w:rsid w:val="00B41D4E"/>
    <w:rsid w:val="00B43F60"/>
    <w:rsid w:val="00B71084"/>
    <w:rsid w:val="00B83230"/>
    <w:rsid w:val="00B8777D"/>
    <w:rsid w:val="00B969C5"/>
    <w:rsid w:val="00B970A4"/>
    <w:rsid w:val="00BB6384"/>
    <w:rsid w:val="00BC219A"/>
    <w:rsid w:val="00BC6D30"/>
    <w:rsid w:val="00BD649A"/>
    <w:rsid w:val="00C16470"/>
    <w:rsid w:val="00C277CE"/>
    <w:rsid w:val="00C36AFD"/>
    <w:rsid w:val="00C3774C"/>
    <w:rsid w:val="00C723EA"/>
    <w:rsid w:val="00C7776F"/>
    <w:rsid w:val="00C81A35"/>
    <w:rsid w:val="00C8473B"/>
    <w:rsid w:val="00CC1638"/>
    <w:rsid w:val="00CC7921"/>
    <w:rsid w:val="00D0511F"/>
    <w:rsid w:val="00D053EB"/>
    <w:rsid w:val="00D1193D"/>
    <w:rsid w:val="00D24E66"/>
    <w:rsid w:val="00D43B72"/>
    <w:rsid w:val="00D60DB4"/>
    <w:rsid w:val="00D71DD4"/>
    <w:rsid w:val="00DB26DD"/>
    <w:rsid w:val="00DB5730"/>
    <w:rsid w:val="00DB6EBF"/>
    <w:rsid w:val="00DC30C7"/>
    <w:rsid w:val="00DE3736"/>
    <w:rsid w:val="00E01F89"/>
    <w:rsid w:val="00E12C24"/>
    <w:rsid w:val="00E26BF3"/>
    <w:rsid w:val="00E60402"/>
    <w:rsid w:val="00E65234"/>
    <w:rsid w:val="00E72006"/>
    <w:rsid w:val="00E745FD"/>
    <w:rsid w:val="00E802DC"/>
    <w:rsid w:val="00E86FD4"/>
    <w:rsid w:val="00E96A49"/>
    <w:rsid w:val="00EA60A0"/>
    <w:rsid w:val="00EB5763"/>
    <w:rsid w:val="00EB7AF5"/>
    <w:rsid w:val="00EC74AA"/>
    <w:rsid w:val="00EF3865"/>
    <w:rsid w:val="00F01969"/>
    <w:rsid w:val="00F10D41"/>
    <w:rsid w:val="00F130DE"/>
    <w:rsid w:val="00F31A1C"/>
    <w:rsid w:val="00F349A9"/>
    <w:rsid w:val="00F47018"/>
    <w:rsid w:val="00F540A5"/>
    <w:rsid w:val="00F54A8C"/>
    <w:rsid w:val="00F723B9"/>
    <w:rsid w:val="00F8206F"/>
    <w:rsid w:val="00F90578"/>
    <w:rsid w:val="00FB5A9A"/>
    <w:rsid w:val="00FC2DDD"/>
    <w:rsid w:val="00FC707A"/>
    <w:rsid w:val="00FE14E8"/>
    <w:rsid w:val="00FE71FE"/>
    <w:rsid w:val="00FF1CD7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17612647-6E6F-48A0-85F0-4EEC9092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1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1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B5A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91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177C"/>
  </w:style>
  <w:style w:type="paragraph" w:styleId="Rodap">
    <w:name w:val="footer"/>
    <w:basedOn w:val="Normal"/>
    <w:link w:val="RodapChar"/>
    <w:uiPriority w:val="99"/>
    <w:unhideWhenUsed/>
    <w:rsid w:val="00491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177C"/>
  </w:style>
  <w:style w:type="character" w:customStyle="1" w:styleId="Ttulo1Char">
    <w:name w:val="Título 1 Char"/>
    <w:basedOn w:val="Fontepargpadro"/>
    <w:link w:val="Ttulo1"/>
    <w:uiPriority w:val="9"/>
    <w:rsid w:val="00491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1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07AB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0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4469B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161F3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397A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B5A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4A623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B9399-DC34-46DE-8A9F-C0DFC72B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20419879.dotm</Template>
  <TotalTime>90</TotalTime>
  <Pages>2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Santos Yoshimoto</dc:creator>
  <cp:keywords/>
  <dc:description/>
  <cp:lastModifiedBy>Adan Santos Yoshimoto</cp:lastModifiedBy>
  <cp:revision>22</cp:revision>
  <cp:lastPrinted>2018-05-17T14:41:00Z</cp:lastPrinted>
  <dcterms:created xsi:type="dcterms:W3CDTF">2018-05-24T18:26:00Z</dcterms:created>
  <dcterms:modified xsi:type="dcterms:W3CDTF">2018-05-24T20:27:00Z</dcterms:modified>
</cp:coreProperties>
</file>